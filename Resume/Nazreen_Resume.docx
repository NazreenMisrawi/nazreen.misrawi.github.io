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E48700" w14:textId="37CB4BD1" w:rsidR="003D3168" w:rsidRDefault="003D3168" w:rsidP="003D3168">
      <w:pPr>
        <w:pStyle w:val="ContactInfo"/>
        <w:rPr>
          <w:b/>
          <w:sz w:val="22"/>
        </w:rPr>
      </w:pPr>
      <w:r w:rsidRPr="0050213A">
        <w:rPr>
          <w:b/>
          <w:sz w:val="22"/>
        </w:rPr>
        <w:t>Nazreen Bin Misrawi</w:t>
      </w:r>
    </w:p>
    <w:p w14:paraId="0D285AE2" w14:textId="77777777" w:rsidR="0050213A" w:rsidRPr="0050213A" w:rsidRDefault="0050213A" w:rsidP="003D3168">
      <w:pPr>
        <w:pStyle w:val="ContactInfo"/>
        <w:rPr>
          <w:b/>
          <w:sz w:val="22"/>
        </w:rPr>
      </w:pPr>
    </w:p>
    <w:p w14:paraId="6A1BFC24" w14:textId="77777777" w:rsidR="003D3168" w:rsidRPr="00DE7766" w:rsidRDefault="003D3168" w:rsidP="003D3168">
      <w:pPr>
        <w:pStyle w:val="ContactInfo"/>
      </w:pPr>
      <w:r>
        <w:t>Woodlands, Singapore</w:t>
      </w:r>
    </w:p>
    <w:p w14:paraId="4EA4D58E" w14:textId="60334E4A" w:rsidR="003D3168" w:rsidRDefault="006F64BC" w:rsidP="003D3168">
      <w:pPr>
        <w:pStyle w:val="ContactInfo"/>
      </w:pPr>
      <w:r>
        <w:t xml:space="preserve">+65 </w:t>
      </w:r>
      <w:r w:rsidR="0050213A">
        <w:t>8779 6769</w:t>
      </w:r>
    </w:p>
    <w:p w14:paraId="2B4F63F2" w14:textId="77777777" w:rsidR="0050213A" w:rsidRDefault="0050213A" w:rsidP="003D3168">
      <w:pPr>
        <w:pStyle w:val="ContactInfo"/>
      </w:pPr>
    </w:p>
    <w:p w14:paraId="24A198AE" w14:textId="4CFC0EF2" w:rsidR="003D3168" w:rsidRDefault="000033AB" w:rsidP="003D3168">
      <w:pPr>
        <w:pStyle w:val="ContactInfo"/>
        <w:rPr>
          <w:rStyle w:val="Hyperlink"/>
        </w:rPr>
      </w:pPr>
      <w:hyperlink r:id="rId7" w:history="1">
        <w:r w:rsidR="003D3168" w:rsidRPr="00024BFB">
          <w:rPr>
            <w:rStyle w:val="Hyperlink"/>
          </w:rPr>
          <w:t>nazreen.misrawi@gmail.com</w:t>
        </w:r>
      </w:hyperlink>
    </w:p>
    <w:p w14:paraId="7CD63865" w14:textId="413E7CC4" w:rsidR="00CB3584" w:rsidRDefault="00CB3584" w:rsidP="003D3168">
      <w:pPr>
        <w:pStyle w:val="ContactInfo"/>
        <w:rPr>
          <w:rStyle w:val="Hyperlink"/>
        </w:rPr>
      </w:pPr>
    </w:p>
    <w:p w14:paraId="154551A2" w14:textId="18B4F0B9" w:rsidR="00CB3584" w:rsidRDefault="000033AB" w:rsidP="003D3168">
      <w:pPr>
        <w:pStyle w:val="ContactInfo"/>
      </w:pPr>
      <w:hyperlink r:id="rId8" w:history="1">
        <w:r w:rsidR="003B2937" w:rsidRPr="003B2937">
          <w:rPr>
            <w:rStyle w:val="Hyperlink"/>
          </w:rPr>
          <w:t>My Portfolio</w:t>
        </w:r>
      </w:hyperlink>
    </w:p>
    <w:p w14:paraId="666B1ADC" w14:textId="77777777" w:rsidR="00165BAF" w:rsidRDefault="000033AB" w:rsidP="00165BAF">
      <w:pPr>
        <w:pStyle w:val="Heading1"/>
      </w:pPr>
      <w:sdt>
        <w:sdtPr>
          <w:alias w:val="Summary:"/>
          <w:tag w:val="Summary:"/>
          <w:id w:val="-1062706221"/>
          <w:placeholder>
            <w:docPart w:val="7E43CF1D91DA482E9E7DA30A27EC4681"/>
          </w:placeholder>
          <w:temporary/>
          <w:showingPlcHdr/>
          <w15:appearance w15:val="hidden"/>
        </w:sdtPr>
        <w:sdtEndPr/>
        <w:sdtContent>
          <w:r w:rsidR="00165BAF">
            <w:t>Summary</w:t>
          </w:r>
        </w:sdtContent>
      </w:sdt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432" w:type="dxa"/>
          <w:right w:w="115" w:type="dxa"/>
        </w:tblCellMar>
        <w:tblLook w:val="0620" w:firstRow="1" w:lastRow="0" w:firstColumn="0" w:lastColumn="0" w:noHBand="1" w:noVBand="1"/>
        <w:tblDescription w:val="Layout table to enter summary"/>
      </w:tblPr>
      <w:tblGrid>
        <w:gridCol w:w="8640"/>
      </w:tblGrid>
      <w:tr w:rsidR="00033380" w14:paraId="2A99FBF4" w14:textId="77777777" w:rsidTr="005C0355">
        <w:tc>
          <w:tcPr>
            <w:tcW w:w="8640" w:type="dxa"/>
          </w:tcPr>
          <w:p w14:paraId="03E50478" w14:textId="5726FA5C" w:rsidR="00033380" w:rsidRDefault="003D3168" w:rsidP="00033380">
            <w:r>
              <w:t>I am currently pursuing a part-time degree in Information and Communication Technology.</w:t>
            </w:r>
          </w:p>
          <w:p w14:paraId="2171E108" w14:textId="507E1837" w:rsidR="0050213A" w:rsidRDefault="0050213A" w:rsidP="00033380"/>
          <w:p w14:paraId="1073CFBF" w14:textId="79702A00" w:rsidR="00AA4877" w:rsidRDefault="00AA4877" w:rsidP="00033380">
            <w:r>
              <w:t>Reasons for leaving past/current employment: N/A</w:t>
            </w:r>
          </w:p>
          <w:p w14:paraId="16D6A2AD" w14:textId="77777777" w:rsidR="0050213A" w:rsidRDefault="0050213A" w:rsidP="00033380">
            <w:r>
              <w:t>Last withdrawn salary: N/A</w:t>
            </w:r>
          </w:p>
          <w:p w14:paraId="6DB5AC4F" w14:textId="698BF0D0" w:rsidR="0050213A" w:rsidRDefault="0050213A" w:rsidP="00033380">
            <w:r>
              <w:t>Expected salary: $2,</w:t>
            </w:r>
            <w:r w:rsidR="00F47D91">
              <w:t>0</w:t>
            </w:r>
            <w:bookmarkStart w:id="0" w:name="_GoBack"/>
            <w:bookmarkEnd w:id="0"/>
            <w:r>
              <w:t>00</w:t>
            </w:r>
          </w:p>
          <w:p w14:paraId="35F246FC" w14:textId="12EDB3DE" w:rsidR="0050213A" w:rsidRDefault="0050213A" w:rsidP="00033380">
            <w:r>
              <w:t>Availability: Immediate</w:t>
            </w:r>
          </w:p>
        </w:tc>
      </w:tr>
    </w:tbl>
    <w:p w14:paraId="70638146" w14:textId="77777777" w:rsidR="00033380" w:rsidRPr="00033380" w:rsidRDefault="00033380" w:rsidP="00033380">
      <w:pPr>
        <w:pStyle w:val="Heading1"/>
      </w:pPr>
    </w:p>
    <w:p w14:paraId="34635F21" w14:textId="77777777" w:rsidR="003D3168" w:rsidRPr="00116379" w:rsidRDefault="000033AB" w:rsidP="003D3168">
      <w:pPr>
        <w:pStyle w:val="Heading2"/>
      </w:pPr>
      <w:sdt>
        <w:sdtPr>
          <w:alias w:val="Languages:"/>
          <w:tag w:val="Languages:"/>
          <w:id w:val="1517655715"/>
          <w:placeholder>
            <w:docPart w:val="9C63E1879AAC435AB6B4844C29D339E9"/>
          </w:placeholder>
          <w:temporary/>
          <w:showingPlcHdr/>
          <w15:appearance w15:val="hidden"/>
        </w:sdtPr>
        <w:sdtEndPr/>
        <w:sdtContent>
          <w:r w:rsidR="003D3168" w:rsidRPr="00116379">
            <w:t>Languages</w:t>
          </w:r>
        </w:sdtContent>
      </w:sdt>
    </w:p>
    <w:p w14:paraId="634542D6" w14:textId="77777777" w:rsidR="003D3168" w:rsidRDefault="003D3168" w:rsidP="003D3168">
      <w:pPr>
        <w:pStyle w:val="ListParagraph"/>
      </w:pPr>
      <w:r>
        <w:t>Familiar with: Python</w:t>
      </w:r>
    </w:p>
    <w:p w14:paraId="42E61FA8" w14:textId="77777777" w:rsidR="00371C91" w:rsidRDefault="003D3168" w:rsidP="003D3168">
      <w:pPr>
        <w:pStyle w:val="ListParagraph"/>
      </w:pPr>
      <w:r>
        <w:t xml:space="preserve">Knowledge in: </w:t>
      </w:r>
      <w:r w:rsidR="00371C91">
        <w:t xml:space="preserve">HTML, CSS, JavaScript, PHP, SQL, Python, </w:t>
      </w:r>
    </w:p>
    <w:p w14:paraId="73220160" w14:textId="410E268F" w:rsidR="003D3168" w:rsidRDefault="00371C91" w:rsidP="00371C91">
      <w:pPr>
        <w:pStyle w:val="ListParagraph"/>
        <w:numPr>
          <w:ilvl w:val="0"/>
          <w:numId w:val="0"/>
        </w:numPr>
        <w:ind w:left="1512"/>
      </w:pPr>
      <w:r>
        <w:t xml:space="preserve">         Python Flask, Java, UML</w:t>
      </w:r>
    </w:p>
    <w:p w14:paraId="56EA2346" w14:textId="77777777" w:rsidR="00371C91" w:rsidRDefault="00371C91" w:rsidP="00371C91">
      <w:pPr>
        <w:pStyle w:val="ListParagraph"/>
        <w:numPr>
          <w:ilvl w:val="0"/>
          <w:numId w:val="0"/>
        </w:numPr>
        <w:ind w:left="792"/>
      </w:pPr>
    </w:p>
    <w:p w14:paraId="7A9BC6D1" w14:textId="77777777" w:rsidR="003D3168" w:rsidRDefault="000033AB" w:rsidP="003D3168">
      <w:pPr>
        <w:pStyle w:val="Heading2"/>
      </w:pPr>
      <w:sdt>
        <w:sdtPr>
          <w:alias w:val="Software:"/>
          <w:tag w:val="Software:"/>
          <w:id w:val="-169031688"/>
          <w:placeholder>
            <w:docPart w:val="EC696DC667874FF0B91142F08C0F4BC0"/>
          </w:placeholder>
          <w:temporary/>
          <w:showingPlcHdr/>
          <w15:appearance w15:val="hidden"/>
        </w:sdtPr>
        <w:sdtEndPr/>
        <w:sdtContent>
          <w:r w:rsidR="003D3168">
            <w:t>Software</w:t>
          </w:r>
        </w:sdtContent>
      </w:sdt>
    </w:p>
    <w:p w14:paraId="40E11800" w14:textId="3C04075C" w:rsidR="003D3168" w:rsidRDefault="00607CC6" w:rsidP="003D3168">
      <w:pPr>
        <w:pStyle w:val="ListParagraph"/>
      </w:pPr>
      <w:r>
        <w:t>Dreamweaver</w:t>
      </w:r>
    </w:p>
    <w:p w14:paraId="019B1E75" w14:textId="3CE2C1F8" w:rsidR="00607CC6" w:rsidRDefault="00607CC6" w:rsidP="003D3168">
      <w:pPr>
        <w:pStyle w:val="ListParagraph"/>
      </w:pPr>
      <w:r>
        <w:t>Visual Studio Code</w:t>
      </w:r>
    </w:p>
    <w:p w14:paraId="62381A56" w14:textId="74F70DA7" w:rsidR="00607CC6" w:rsidRDefault="00607CC6" w:rsidP="003D3168">
      <w:pPr>
        <w:pStyle w:val="ListParagraph"/>
      </w:pPr>
      <w:r>
        <w:t>Eclipse IDE</w:t>
      </w:r>
    </w:p>
    <w:p w14:paraId="44D3A7E5" w14:textId="214F590D" w:rsidR="00607CC6" w:rsidRDefault="00607CC6" w:rsidP="003D3168">
      <w:pPr>
        <w:pStyle w:val="ListParagraph"/>
      </w:pPr>
      <w:r>
        <w:t>Microsoft PowerPoint</w:t>
      </w:r>
    </w:p>
    <w:p w14:paraId="7C180769" w14:textId="671E22BD" w:rsidR="00607CC6" w:rsidRDefault="00607CC6" w:rsidP="003D3168">
      <w:pPr>
        <w:pStyle w:val="ListParagraph"/>
      </w:pPr>
      <w:r>
        <w:t>Microsoft Excel</w:t>
      </w:r>
    </w:p>
    <w:p w14:paraId="0A27AA78" w14:textId="01D994B6" w:rsidR="00607CC6" w:rsidRDefault="00607CC6" w:rsidP="003D3168">
      <w:pPr>
        <w:pStyle w:val="ListParagraph"/>
      </w:pPr>
      <w:r>
        <w:t>Microsoft Word</w:t>
      </w:r>
    </w:p>
    <w:p w14:paraId="132ACB62" w14:textId="6F1E72E1" w:rsidR="00607CC6" w:rsidRDefault="00607CC6" w:rsidP="003D3168">
      <w:pPr>
        <w:pStyle w:val="ListParagraph"/>
      </w:pPr>
      <w:r>
        <w:t>Adobe Photoshop</w:t>
      </w:r>
    </w:p>
    <w:p w14:paraId="6153F17F" w14:textId="6C648B72" w:rsidR="00371C91" w:rsidRDefault="00371C91" w:rsidP="00371C91">
      <w:pPr>
        <w:pStyle w:val="ListParagraph"/>
        <w:numPr>
          <w:ilvl w:val="0"/>
          <w:numId w:val="0"/>
        </w:numPr>
        <w:ind w:left="792"/>
      </w:pPr>
    </w:p>
    <w:p w14:paraId="0FE40B96" w14:textId="3D7BB6D0" w:rsidR="00371C91" w:rsidRDefault="00371C91" w:rsidP="00371C91">
      <w:pPr>
        <w:pStyle w:val="Heading2"/>
      </w:pPr>
      <w:r>
        <w:t>Platforms</w:t>
      </w:r>
    </w:p>
    <w:p w14:paraId="07BCBA9C" w14:textId="75686FB3" w:rsidR="00371C91" w:rsidRDefault="00371C91" w:rsidP="00371C91">
      <w:pPr>
        <w:pStyle w:val="ListParagraph"/>
      </w:pPr>
      <w:r>
        <w:t>Windows</w:t>
      </w:r>
    </w:p>
    <w:p w14:paraId="00318348" w14:textId="77777777" w:rsidR="00371C91" w:rsidRDefault="00371C91" w:rsidP="00371C91">
      <w:pPr>
        <w:pStyle w:val="ListParagraph"/>
        <w:numPr>
          <w:ilvl w:val="0"/>
          <w:numId w:val="0"/>
        </w:numPr>
        <w:ind w:left="792"/>
      </w:pPr>
    </w:p>
    <w:p w14:paraId="16629C55" w14:textId="23E0CEA0" w:rsidR="003D3168" w:rsidRDefault="003D3168" w:rsidP="00371C91"/>
    <w:p w14:paraId="601424AC" w14:textId="77777777" w:rsidR="00033380" w:rsidRDefault="000033AB" w:rsidP="00033380">
      <w:pPr>
        <w:pStyle w:val="Heading1"/>
      </w:pPr>
      <w:sdt>
        <w:sdtPr>
          <w:alias w:val="Experience:"/>
          <w:tag w:val="Experience:"/>
          <w:id w:val="1922599604"/>
          <w:placeholder>
            <w:docPart w:val="5E3FD04DE8F6493C877932A2EA83E767"/>
          </w:placeholder>
          <w:temporary/>
          <w:showingPlcHdr/>
          <w15:appearance w15:val="hidden"/>
        </w:sdtPr>
        <w:sdtEndPr/>
        <w:sdtContent>
          <w:r w:rsidR="00033380">
            <w:t>Experience</w:t>
          </w:r>
        </w:sdtContent>
      </w:sdt>
    </w:p>
    <w:tbl>
      <w:tblPr>
        <w:tblW w:w="5000" w:type="pct"/>
        <w:tblLayout w:type="fixed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6427"/>
        <w:gridCol w:w="2213"/>
      </w:tblGrid>
      <w:tr w:rsidR="00300698" w:rsidRPr="00DE7766" w14:paraId="7DD0A7E2" w14:textId="77777777" w:rsidTr="005C0355">
        <w:trPr>
          <w:trHeight w:val="216"/>
        </w:trPr>
        <w:tc>
          <w:tcPr>
            <w:tcW w:w="6427" w:type="dxa"/>
          </w:tcPr>
          <w:p w14:paraId="7FCFB25F" w14:textId="77777777" w:rsidR="00300698" w:rsidRPr="00DE7766" w:rsidRDefault="003D3168" w:rsidP="007D5AB6">
            <w:pPr>
              <w:pStyle w:val="Heading2"/>
            </w:pPr>
            <w:r>
              <w:t>Intern</w:t>
            </w:r>
          </w:p>
        </w:tc>
        <w:tc>
          <w:tcPr>
            <w:tcW w:w="2213" w:type="dxa"/>
          </w:tcPr>
          <w:p w14:paraId="5DFAE92F" w14:textId="77777777" w:rsidR="00300698" w:rsidRPr="00DE7766" w:rsidRDefault="003D3168" w:rsidP="007D5AB6">
            <w:pPr>
              <w:pStyle w:val="Dates"/>
            </w:pPr>
            <w:r>
              <w:t>Oct 2014 – Feb 2015</w:t>
            </w:r>
          </w:p>
        </w:tc>
      </w:tr>
    </w:tbl>
    <w:p w14:paraId="48C573F3" w14:textId="77777777" w:rsidR="00033380" w:rsidRPr="00D97489" w:rsidRDefault="003D3168" w:rsidP="00033380">
      <w:pPr>
        <w:pStyle w:val="Location"/>
      </w:pPr>
      <w:r>
        <w:t>NTUC FairPrice Co-operative Ltd</w:t>
      </w:r>
    </w:p>
    <w:p w14:paraId="59FE0C04" w14:textId="77777777" w:rsidR="00033380" w:rsidRPr="0010077D" w:rsidRDefault="003D3168" w:rsidP="003D3168">
      <w:pPr>
        <w:pStyle w:val="ListParagraph"/>
      </w:pPr>
      <w:r>
        <w:t>Primary responsibilities include designing and developing a mobile application in java together with the team</w:t>
      </w:r>
    </w:p>
    <w:p w14:paraId="021FCE06" w14:textId="41C3F76B" w:rsidR="00300698" w:rsidRDefault="003D3168" w:rsidP="003D3168">
      <w:pPr>
        <w:pStyle w:val="ListParagraph"/>
      </w:pPr>
      <w:r>
        <w:t>Writing of user manuals and test cases</w:t>
      </w:r>
    </w:p>
    <w:p w14:paraId="15F7A4E8" w14:textId="207E3DB8" w:rsidR="00537F1D" w:rsidRDefault="00537F1D" w:rsidP="00537F1D"/>
    <w:p w14:paraId="261289D9" w14:textId="303F00AE" w:rsidR="00537F1D" w:rsidRDefault="00537F1D" w:rsidP="00537F1D"/>
    <w:p w14:paraId="7C09EB8C" w14:textId="239E5FFC" w:rsidR="00537F1D" w:rsidRDefault="00537F1D" w:rsidP="00537F1D"/>
    <w:p w14:paraId="0DD4FF6C" w14:textId="77777777" w:rsidR="00537F1D" w:rsidRDefault="00537F1D" w:rsidP="00537F1D"/>
    <w:p w14:paraId="192F641F" w14:textId="77777777" w:rsidR="00300698" w:rsidRDefault="000033AB" w:rsidP="00300698">
      <w:pPr>
        <w:pStyle w:val="Heading1"/>
      </w:pPr>
      <w:sdt>
        <w:sdtPr>
          <w:alias w:val="Education:"/>
          <w:tag w:val="Education:"/>
          <w:id w:val="1516970808"/>
          <w:placeholder>
            <w:docPart w:val="CCCDD88577584864B129E88BDE47E9F5"/>
          </w:placeholder>
          <w:temporary/>
          <w:showingPlcHdr/>
          <w15:appearance w15:val="hidden"/>
        </w:sdtPr>
        <w:sdtEndPr/>
        <w:sdtContent>
          <w:r w:rsidR="00300698">
            <w:t>Education</w:t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Layout table"/>
      </w:tblPr>
      <w:tblGrid>
        <w:gridCol w:w="6485"/>
        <w:gridCol w:w="2155"/>
      </w:tblGrid>
      <w:tr w:rsidR="00300698" w:rsidRPr="00DE7766" w14:paraId="28B87ECC" w14:textId="77777777" w:rsidTr="005C0355">
        <w:trPr>
          <w:trHeight w:val="216"/>
        </w:trPr>
        <w:tc>
          <w:tcPr>
            <w:tcW w:w="6485" w:type="dxa"/>
          </w:tcPr>
          <w:tbl>
            <w:tblPr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620" w:firstRow="1" w:lastRow="0" w:firstColumn="0" w:lastColumn="0" w:noHBand="1" w:noVBand="1"/>
              <w:tblDescription w:val="Layout table"/>
            </w:tblPr>
            <w:tblGrid>
              <w:gridCol w:w="4865"/>
              <w:gridCol w:w="1620"/>
            </w:tblGrid>
            <w:tr w:rsidR="003D3168" w:rsidRPr="00DE7766" w14:paraId="7775A231" w14:textId="77777777" w:rsidTr="001D1FDF">
              <w:trPr>
                <w:trHeight w:val="216"/>
              </w:trPr>
              <w:tc>
                <w:tcPr>
                  <w:tcW w:w="6485" w:type="dxa"/>
                </w:tcPr>
                <w:p w14:paraId="4A20A59F" w14:textId="54893AD6" w:rsidR="003D3168" w:rsidRDefault="007320FB" w:rsidP="003D3168">
                  <w:pPr>
                    <w:pStyle w:val="Heading2"/>
                  </w:pPr>
                  <w:r>
                    <w:t>Singapore University of Social Sciences</w:t>
                  </w:r>
                </w:p>
                <w:p w14:paraId="617EA39F" w14:textId="77777777" w:rsidR="003D3168" w:rsidRDefault="003D3168" w:rsidP="003D3168">
                  <w:pPr>
                    <w:pStyle w:val="Location"/>
                  </w:pPr>
                </w:p>
                <w:p w14:paraId="5257E2F4" w14:textId="5D7CE9E9" w:rsidR="003D3168" w:rsidRPr="00AA1ACB" w:rsidRDefault="007320FB" w:rsidP="003D3168">
                  <w:pPr>
                    <w:pStyle w:val="ListParagraph"/>
                  </w:pPr>
                  <w:r>
                    <w:t>BSc in Information and Communication Technology</w:t>
                  </w:r>
                </w:p>
              </w:tc>
              <w:tc>
                <w:tcPr>
                  <w:tcW w:w="2155" w:type="dxa"/>
                </w:tcPr>
                <w:p w14:paraId="10AA7C77" w14:textId="77777777" w:rsidR="003D3168" w:rsidRPr="006962EF" w:rsidRDefault="003D3168" w:rsidP="003D3168">
                  <w:pPr>
                    <w:pStyle w:val="Dates"/>
                  </w:pPr>
                </w:p>
              </w:tc>
            </w:tr>
          </w:tbl>
          <w:p w14:paraId="76DC1E25" w14:textId="77777777" w:rsidR="003D3168" w:rsidRPr="00DE7766" w:rsidRDefault="003D3168" w:rsidP="003D3168"/>
          <w:tbl>
            <w:tblPr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620" w:firstRow="1" w:lastRow="0" w:firstColumn="0" w:lastColumn="0" w:noHBand="1" w:noVBand="1"/>
            </w:tblPr>
            <w:tblGrid>
              <w:gridCol w:w="4865"/>
              <w:gridCol w:w="1620"/>
            </w:tblGrid>
            <w:tr w:rsidR="003D3168" w:rsidRPr="006962EF" w14:paraId="64EEAB9D" w14:textId="77777777" w:rsidTr="001D1FDF">
              <w:trPr>
                <w:trHeight w:val="216"/>
              </w:trPr>
              <w:tc>
                <w:tcPr>
                  <w:tcW w:w="6485" w:type="dxa"/>
                </w:tcPr>
                <w:p w14:paraId="757D6474" w14:textId="7F81F61A" w:rsidR="003D3168" w:rsidRPr="00AA1ACB" w:rsidRDefault="003D3168" w:rsidP="003D3168"/>
              </w:tc>
              <w:tc>
                <w:tcPr>
                  <w:tcW w:w="2155" w:type="dxa"/>
                </w:tcPr>
                <w:p w14:paraId="6683AF73" w14:textId="77777777" w:rsidR="003D3168" w:rsidRPr="006962EF" w:rsidRDefault="003D3168" w:rsidP="003D3168">
                  <w:pPr>
                    <w:pStyle w:val="Dates"/>
                  </w:pPr>
                </w:p>
              </w:tc>
            </w:tr>
          </w:tbl>
          <w:p w14:paraId="333A81E6" w14:textId="77777777" w:rsidR="00AA1ACB" w:rsidRPr="00AA1ACB" w:rsidRDefault="00AA1ACB" w:rsidP="003D3168"/>
        </w:tc>
        <w:tc>
          <w:tcPr>
            <w:tcW w:w="2155" w:type="dxa"/>
          </w:tcPr>
          <w:p w14:paraId="6696228E" w14:textId="062994A5" w:rsidR="00300698" w:rsidRPr="006962EF" w:rsidRDefault="0050213A" w:rsidP="006962EF">
            <w:pPr>
              <w:pStyle w:val="Dates"/>
            </w:pPr>
            <w:r>
              <w:t xml:space="preserve">Jan </w:t>
            </w:r>
            <w:r w:rsidR="003D3168">
              <w:t>201</w:t>
            </w:r>
            <w:r w:rsidR="007320FB">
              <w:t>8</w:t>
            </w:r>
            <w:r w:rsidR="003D3168">
              <w:t xml:space="preserve"> - </w:t>
            </w:r>
            <w:r w:rsidR="007320FB">
              <w:t>Present</w:t>
            </w:r>
          </w:p>
        </w:tc>
      </w:tr>
      <w:tr w:rsidR="003D3168" w:rsidRPr="006962EF" w14:paraId="03D78A21" w14:textId="77777777" w:rsidTr="003D3168">
        <w:trPr>
          <w:trHeight w:val="216"/>
        </w:trPr>
        <w:tc>
          <w:tcPr>
            <w:tcW w:w="6485" w:type="dxa"/>
          </w:tcPr>
          <w:tbl>
            <w:tblPr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620" w:firstRow="1" w:lastRow="0" w:firstColumn="0" w:lastColumn="0" w:noHBand="1" w:noVBand="1"/>
              <w:tblDescription w:val="Layout table"/>
            </w:tblPr>
            <w:tblGrid>
              <w:gridCol w:w="4865"/>
              <w:gridCol w:w="1620"/>
            </w:tblGrid>
            <w:tr w:rsidR="003D3168" w:rsidRPr="00DE7766" w14:paraId="55DA07B4" w14:textId="77777777" w:rsidTr="001D1FDF">
              <w:trPr>
                <w:trHeight w:val="216"/>
              </w:trPr>
              <w:tc>
                <w:tcPr>
                  <w:tcW w:w="6485" w:type="dxa"/>
                </w:tcPr>
                <w:p w14:paraId="48E53073" w14:textId="74CC0C7F" w:rsidR="003D3168" w:rsidRDefault="007320FB" w:rsidP="001D1FDF">
                  <w:pPr>
                    <w:pStyle w:val="Heading2"/>
                  </w:pPr>
                  <w:r>
                    <w:t>Republic Polytechnic</w:t>
                  </w:r>
                </w:p>
                <w:p w14:paraId="1B808B8A" w14:textId="77777777" w:rsidR="003D3168" w:rsidRDefault="003D3168" w:rsidP="001D1FDF">
                  <w:pPr>
                    <w:pStyle w:val="Location"/>
                  </w:pPr>
                </w:p>
                <w:p w14:paraId="2D75E5DB" w14:textId="0518EA42" w:rsidR="003D3168" w:rsidRPr="00AA1ACB" w:rsidRDefault="007320FB" w:rsidP="001D1FDF">
                  <w:pPr>
                    <w:pStyle w:val="ListParagraph"/>
                  </w:pPr>
                  <w:r>
                    <w:t>Diploma in Information Technology</w:t>
                  </w:r>
                </w:p>
              </w:tc>
              <w:tc>
                <w:tcPr>
                  <w:tcW w:w="2155" w:type="dxa"/>
                </w:tcPr>
                <w:p w14:paraId="1EFFC94B" w14:textId="77777777" w:rsidR="003D3168" w:rsidRPr="006962EF" w:rsidRDefault="003D3168" w:rsidP="001D1FDF">
                  <w:pPr>
                    <w:pStyle w:val="Dates"/>
                  </w:pPr>
                </w:p>
              </w:tc>
            </w:tr>
          </w:tbl>
          <w:p w14:paraId="28666CD8" w14:textId="77777777" w:rsidR="003D3168" w:rsidRPr="00DE7766" w:rsidRDefault="003D3168" w:rsidP="001D1FDF"/>
          <w:tbl>
            <w:tblPr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620" w:firstRow="1" w:lastRow="0" w:firstColumn="0" w:lastColumn="0" w:noHBand="1" w:noVBand="1"/>
            </w:tblPr>
            <w:tblGrid>
              <w:gridCol w:w="4865"/>
              <w:gridCol w:w="1620"/>
            </w:tblGrid>
            <w:tr w:rsidR="003D3168" w:rsidRPr="006962EF" w14:paraId="0B8D424C" w14:textId="77777777" w:rsidTr="001D1FDF">
              <w:trPr>
                <w:trHeight w:val="216"/>
              </w:trPr>
              <w:tc>
                <w:tcPr>
                  <w:tcW w:w="6485" w:type="dxa"/>
                </w:tcPr>
                <w:p w14:paraId="7C6A55E2" w14:textId="77777777" w:rsidR="003D3168" w:rsidRPr="00AA1ACB" w:rsidRDefault="003D3168" w:rsidP="001D1FDF">
                  <w:r>
                    <w:t xml:space="preserve"> </w:t>
                  </w:r>
                </w:p>
              </w:tc>
              <w:tc>
                <w:tcPr>
                  <w:tcW w:w="2155" w:type="dxa"/>
                </w:tcPr>
                <w:p w14:paraId="166DC0E1" w14:textId="77777777" w:rsidR="003D3168" w:rsidRPr="006962EF" w:rsidRDefault="003D3168" w:rsidP="001D1FDF">
                  <w:pPr>
                    <w:pStyle w:val="Dates"/>
                  </w:pPr>
                </w:p>
              </w:tc>
            </w:tr>
          </w:tbl>
          <w:p w14:paraId="453506D2" w14:textId="77777777" w:rsidR="003D3168" w:rsidRPr="00AA1ACB" w:rsidRDefault="003D3168" w:rsidP="001D1FDF"/>
        </w:tc>
        <w:tc>
          <w:tcPr>
            <w:tcW w:w="2155" w:type="dxa"/>
          </w:tcPr>
          <w:p w14:paraId="1E537C62" w14:textId="5227FD58" w:rsidR="003D3168" w:rsidRPr="006962EF" w:rsidRDefault="003D3168" w:rsidP="001D1FDF">
            <w:pPr>
              <w:pStyle w:val="Dates"/>
            </w:pPr>
            <w:r>
              <w:t>201</w:t>
            </w:r>
            <w:r w:rsidR="007320FB">
              <w:t>2</w:t>
            </w:r>
            <w:r>
              <w:t xml:space="preserve"> - </w:t>
            </w:r>
            <w:r w:rsidR="007320FB">
              <w:t>2015</w:t>
            </w:r>
          </w:p>
        </w:tc>
      </w:tr>
    </w:tbl>
    <w:p w14:paraId="7EDAD53F" w14:textId="77777777" w:rsidR="00300698" w:rsidRPr="00DE7766" w:rsidRDefault="00300698" w:rsidP="00AA1ACB"/>
    <w:sectPr w:rsidR="00300698" w:rsidRPr="00DE7766" w:rsidSect="00165BAF">
      <w:pgSz w:w="12240" w:h="15840"/>
      <w:pgMar w:top="1440" w:right="1800" w:bottom="108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FD2152" w14:textId="77777777" w:rsidR="000033AB" w:rsidRDefault="000033AB" w:rsidP="00580C51">
      <w:pPr>
        <w:spacing w:before="0" w:after="0" w:line="240" w:lineRule="auto"/>
      </w:pPr>
      <w:r>
        <w:separator/>
      </w:r>
    </w:p>
  </w:endnote>
  <w:endnote w:type="continuationSeparator" w:id="0">
    <w:p w14:paraId="23987718" w14:textId="77777777" w:rsidR="000033AB" w:rsidRDefault="000033AB" w:rsidP="00580C5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215E3F" w14:textId="77777777" w:rsidR="000033AB" w:rsidRDefault="000033AB" w:rsidP="00580C51">
      <w:pPr>
        <w:spacing w:before="0" w:after="0" w:line="240" w:lineRule="auto"/>
      </w:pPr>
      <w:r>
        <w:separator/>
      </w:r>
    </w:p>
  </w:footnote>
  <w:footnote w:type="continuationSeparator" w:id="0">
    <w:p w14:paraId="719C614C" w14:textId="77777777" w:rsidR="000033AB" w:rsidRDefault="000033AB" w:rsidP="00580C51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8328AA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7C604A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198AB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842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90D5C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056EEC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9A7D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EAEF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276DC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2D486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2543B9"/>
    <w:multiLevelType w:val="hybridMultilevel"/>
    <w:tmpl w:val="B4E41328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1" w15:restartNumberingAfterBreak="0">
    <w:nsid w:val="15AB6A4E"/>
    <w:multiLevelType w:val="hybridMultilevel"/>
    <w:tmpl w:val="DC14A70E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2" w15:restartNumberingAfterBreak="0">
    <w:nsid w:val="1EAB4CC5"/>
    <w:multiLevelType w:val="hybridMultilevel"/>
    <w:tmpl w:val="E33C12EA"/>
    <w:lvl w:ilvl="0" w:tplc="10E69C7A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4416E5"/>
    <w:multiLevelType w:val="hybridMultilevel"/>
    <w:tmpl w:val="22BCDA6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32B5DD0"/>
    <w:multiLevelType w:val="hybridMultilevel"/>
    <w:tmpl w:val="6EE8404C"/>
    <w:lvl w:ilvl="0" w:tplc="204EB21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</w:rPr>
    </w:lvl>
    <w:lvl w:ilvl="1" w:tplc="7FC41068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B75600"/>
    <w:multiLevelType w:val="singleLevel"/>
    <w:tmpl w:val="EBBC44FA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16" w15:restartNumberingAfterBreak="0">
    <w:nsid w:val="6D0F1C92"/>
    <w:multiLevelType w:val="hybridMultilevel"/>
    <w:tmpl w:val="8420655A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7" w15:restartNumberingAfterBreak="0">
    <w:nsid w:val="6F5722ED"/>
    <w:multiLevelType w:val="hybridMultilevel"/>
    <w:tmpl w:val="51D6F71A"/>
    <w:lvl w:ilvl="0" w:tplc="04090001">
      <w:start w:val="1"/>
      <w:numFmt w:val="bullet"/>
      <w:lvlText w:val=""/>
      <w:lvlJc w:val="left"/>
      <w:pPr>
        <w:ind w:left="22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2" w:hanging="360"/>
      </w:pPr>
      <w:rPr>
        <w:rFonts w:ascii="Wingdings" w:hAnsi="Wingdings" w:hint="default"/>
      </w:rPr>
    </w:lvl>
  </w:abstractNum>
  <w:abstractNum w:abstractNumId="18" w15:restartNumberingAfterBreak="0">
    <w:nsid w:val="7714190B"/>
    <w:multiLevelType w:val="hybridMultilevel"/>
    <w:tmpl w:val="DFDED554"/>
    <w:lvl w:ilvl="0" w:tplc="8BAA88BE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cs="Times New Roman" w:hint="default"/>
      </w:rPr>
    </w:lvl>
  </w:abstractNum>
  <w:abstractNum w:abstractNumId="19" w15:restartNumberingAfterBreak="0">
    <w:nsid w:val="7CDE2B48"/>
    <w:multiLevelType w:val="hybridMultilevel"/>
    <w:tmpl w:val="33BAB884"/>
    <w:lvl w:ilvl="0" w:tplc="2014ED52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642692"/>
    <w:multiLevelType w:val="hybridMultilevel"/>
    <w:tmpl w:val="E8FEE684"/>
    <w:lvl w:ilvl="0" w:tplc="40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3"/>
  </w:num>
  <w:num w:numId="3">
    <w:abstractNumId w:val="10"/>
  </w:num>
  <w:num w:numId="4">
    <w:abstractNumId w:val="11"/>
  </w:num>
  <w:num w:numId="5">
    <w:abstractNumId w:val="12"/>
  </w:num>
  <w:num w:numId="6">
    <w:abstractNumId w:val="15"/>
  </w:num>
  <w:num w:numId="7">
    <w:abstractNumId w:val="14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9"/>
  </w:num>
  <w:num w:numId="19">
    <w:abstractNumId w:val="20"/>
  </w:num>
  <w:num w:numId="20">
    <w:abstractNumId w:val="17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7C24" w:allStyles="0" w:customStyles="0" w:latentStyles="1" w:stylesInUse="0" w:headingStyles="1" w:numberingStyles="0" w:tableStyles="0" w:directFormattingOnRuns="0" w:directFormattingOnParagraphs="0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168"/>
    <w:rsid w:val="000022EB"/>
    <w:rsid w:val="000033AB"/>
    <w:rsid w:val="000214BD"/>
    <w:rsid w:val="00033380"/>
    <w:rsid w:val="00034F0A"/>
    <w:rsid w:val="0006276C"/>
    <w:rsid w:val="000701B2"/>
    <w:rsid w:val="00075E73"/>
    <w:rsid w:val="00081583"/>
    <w:rsid w:val="000B0EE9"/>
    <w:rsid w:val="0010077D"/>
    <w:rsid w:val="00116379"/>
    <w:rsid w:val="0013567F"/>
    <w:rsid w:val="00165BAF"/>
    <w:rsid w:val="00177AA8"/>
    <w:rsid w:val="001B4B27"/>
    <w:rsid w:val="0025418C"/>
    <w:rsid w:val="00264F92"/>
    <w:rsid w:val="002911C8"/>
    <w:rsid w:val="002A0B18"/>
    <w:rsid w:val="00300698"/>
    <w:rsid w:val="00301257"/>
    <w:rsid w:val="00306C2A"/>
    <w:rsid w:val="00323AAA"/>
    <w:rsid w:val="00361AFB"/>
    <w:rsid w:val="003626D2"/>
    <w:rsid w:val="00371C91"/>
    <w:rsid w:val="00374E86"/>
    <w:rsid w:val="00375877"/>
    <w:rsid w:val="0038069D"/>
    <w:rsid w:val="003A0D39"/>
    <w:rsid w:val="003B2937"/>
    <w:rsid w:val="003D3168"/>
    <w:rsid w:val="003F5303"/>
    <w:rsid w:val="0041118B"/>
    <w:rsid w:val="004328BE"/>
    <w:rsid w:val="004D6619"/>
    <w:rsid w:val="0050213A"/>
    <w:rsid w:val="00537F1D"/>
    <w:rsid w:val="00557584"/>
    <w:rsid w:val="00580C51"/>
    <w:rsid w:val="005C0355"/>
    <w:rsid w:val="005C5D33"/>
    <w:rsid w:val="00607CC6"/>
    <w:rsid w:val="0065112A"/>
    <w:rsid w:val="006962EF"/>
    <w:rsid w:val="006E2432"/>
    <w:rsid w:val="006F64BC"/>
    <w:rsid w:val="007001D6"/>
    <w:rsid w:val="00723045"/>
    <w:rsid w:val="007320FB"/>
    <w:rsid w:val="00790D50"/>
    <w:rsid w:val="00796ABE"/>
    <w:rsid w:val="007A2F12"/>
    <w:rsid w:val="007A31B7"/>
    <w:rsid w:val="007C5B9E"/>
    <w:rsid w:val="007D5AB6"/>
    <w:rsid w:val="00830098"/>
    <w:rsid w:val="008639EB"/>
    <w:rsid w:val="00866CF9"/>
    <w:rsid w:val="008E18D5"/>
    <w:rsid w:val="009064A2"/>
    <w:rsid w:val="0090731C"/>
    <w:rsid w:val="00907793"/>
    <w:rsid w:val="009077DC"/>
    <w:rsid w:val="00942976"/>
    <w:rsid w:val="009548CA"/>
    <w:rsid w:val="00987217"/>
    <w:rsid w:val="00994DFC"/>
    <w:rsid w:val="009C5ADD"/>
    <w:rsid w:val="00A07D6A"/>
    <w:rsid w:val="00A84E65"/>
    <w:rsid w:val="00AA1ACB"/>
    <w:rsid w:val="00AA4877"/>
    <w:rsid w:val="00AC26FD"/>
    <w:rsid w:val="00AF0D04"/>
    <w:rsid w:val="00AF1168"/>
    <w:rsid w:val="00B54803"/>
    <w:rsid w:val="00B97A1E"/>
    <w:rsid w:val="00BB2B3D"/>
    <w:rsid w:val="00BC249D"/>
    <w:rsid w:val="00C01B05"/>
    <w:rsid w:val="00C069B4"/>
    <w:rsid w:val="00C302EE"/>
    <w:rsid w:val="00C4709F"/>
    <w:rsid w:val="00C55F0B"/>
    <w:rsid w:val="00C57C87"/>
    <w:rsid w:val="00CB3584"/>
    <w:rsid w:val="00CD22BE"/>
    <w:rsid w:val="00D3324E"/>
    <w:rsid w:val="00D449BA"/>
    <w:rsid w:val="00D4662D"/>
    <w:rsid w:val="00D720EA"/>
    <w:rsid w:val="00D97489"/>
    <w:rsid w:val="00DE7766"/>
    <w:rsid w:val="00E33FCE"/>
    <w:rsid w:val="00E64C2A"/>
    <w:rsid w:val="00E85ACE"/>
    <w:rsid w:val="00F149E4"/>
    <w:rsid w:val="00F47D91"/>
    <w:rsid w:val="00F510D1"/>
    <w:rsid w:val="00F613E1"/>
    <w:rsid w:val="00F95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72617E2"/>
  <w15:docId w15:val="{058FE9BE-EA7A-4D3A-A738-6725A4CB7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qFormat="1"/>
    <w:lsdException w:name="heading 3" w:semiHidden="1" w:unhideWhenUsed="1"/>
    <w:lsdException w:name="heading 4" w:semiHidden="1" w:unhideWhenUsed="1" w:qFormat="1"/>
    <w:lsdException w:name="heading 5" w:semiHidden="1" w:unhideWhenUsed="1" w:qFormat="1"/>
    <w:lsdException w:name="heading 6" w:semiHidden="1" w:unhideWhenUsed="1"/>
    <w:lsdException w:name="heading 7" w:semiHidden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64F92"/>
    <w:pPr>
      <w:spacing w:before="40" w:after="40" w:line="276" w:lineRule="auto"/>
    </w:pPr>
    <w:rPr>
      <w:rFonts w:asciiTheme="minorHAnsi" w:hAnsiTheme="minorHAnsi"/>
      <w:spacing w:val="10"/>
      <w:sz w:val="16"/>
      <w:szCs w:val="16"/>
    </w:rPr>
  </w:style>
  <w:style w:type="paragraph" w:styleId="Heading1">
    <w:name w:val="heading 1"/>
    <w:basedOn w:val="Normal"/>
    <w:next w:val="Normal"/>
    <w:uiPriority w:val="9"/>
    <w:qFormat/>
    <w:rsid w:val="000701B2"/>
    <w:pPr>
      <w:pBdr>
        <w:top w:val="single" w:sz="4" w:space="3" w:color="595959" w:themeColor="text1" w:themeTint="A6"/>
        <w:left w:val="single" w:sz="4" w:space="3" w:color="FFFFFF" w:themeColor="background1"/>
        <w:bottom w:val="single" w:sz="4" w:space="4" w:color="595959" w:themeColor="text1" w:themeTint="A6"/>
      </w:pBdr>
      <w:spacing w:before="80" w:after="60"/>
      <w:outlineLvl w:val="0"/>
    </w:pPr>
    <w:rPr>
      <w:rFonts w:asciiTheme="majorHAnsi" w:hAnsiTheme="majorHAnsi"/>
      <w:caps/>
    </w:rPr>
  </w:style>
  <w:style w:type="paragraph" w:styleId="Heading2">
    <w:name w:val="heading 2"/>
    <w:basedOn w:val="Normal"/>
    <w:next w:val="Normal"/>
    <w:uiPriority w:val="9"/>
    <w:unhideWhenUsed/>
    <w:qFormat/>
    <w:rsid w:val="00033380"/>
    <w:pPr>
      <w:spacing w:before="80"/>
      <w:ind w:left="432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rsid w:val="00D9748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2B3D"/>
    <w:pPr>
      <w:keepNext/>
      <w:keepLines/>
      <w:spacing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2B3D"/>
    <w:pPr>
      <w:keepNext/>
      <w:keepLines/>
      <w:spacing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uiPriority w:val="9"/>
    <w:semiHidden/>
    <w:unhideWhenUsed/>
    <w:rsid w:val="00D4662D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2B3D"/>
    <w:pPr>
      <w:keepNext/>
      <w:keepLines/>
      <w:spacing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4F0A"/>
    <w:pPr>
      <w:keepNext/>
      <w:keepLines/>
      <w:spacing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4F0A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DE7766"/>
    <w:rPr>
      <w:rFonts w:cs="Tahoma"/>
    </w:rPr>
  </w:style>
  <w:style w:type="paragraph" w:customStyle="1" w:styleId="ContactInfo">
    <w:name w:val="Contact Info"/>
    <w:basedOn w:val="Normal"/>
    <w:uiPriority w:val="1"/>
    <w:qFormat/>
    <w:rsid w:val="00033380"/>
    <w:pPr>
      <w:spacing w:after="240"/>
      <w:contextualSpacing/>
    </w:pPr>
  </w:style>
  <w:style w:type="paragraph" w:customStyle="1" w:styleId="Dates">
    <w:name w:val="Dates"/>
    <w:basedOn w:val="Normal"/>
    <w:uiPriority w:val="1"/>
    <w:qFormat/>
    <w:rsid w:val="00116379"/>
    <w:pPr>
      <w:spacing w:before="80"/>
      <w:jc w:val="right"/>
    </w:pPr>
  </w:style>
  <w:style w:type="paragraph" w:customStyle="1" w:styleId="Location">
    <w:name w:val="Location"/>
    <w:basedOn w:val="Normal"/>
    <w:link w:val="LocationChar"/>
    <w:uiPriority w:val="1"/>
    <w:unhideWhenUsed/>
    <w:qFormat/>
    <w:rsid w:val="00300698"/>
    <w:pPr>
      <w:ind w:left="432"/>
    </w:pPr>
    <w:rPr>
      <w:i/>
    </w:rPr>
  </w:style>
  <w:style w:type="character" w:customStyle="1" w:styleId="LocationChar">
    <w:name w:val="Location Char"/>
    <w:basedOn w:val="DefaultParagraphFont"/>
    <w:link w:val="Location"/>
    <w:uiPriority w:val="1"/>
    <w:rsid w:val="00264F92"/>
    <w:rPr>
      <w:rFonts w:asciiTheme="minorHAnsi" w:hAnsiTheme="minorHAnsi"/>
      <w:i/>
      <w:spacing w:val="10"/>
      <w:sz w:val="16"/>
      <w:szCs w:val="16"/>
    </w:rPr>
  </w:style>
  <w:style w:type="paragraph" w:styleId="ListParagraph">
    <w:name w:val="List Paragraph"/>
    <w:basedOn w:val="Normal"/>
    <w:uiPriority w:val="34"/>
    <w:qFormat/>
    <w:rsid w:val="00033380"/>
    <w:pPr>
      <w:numPr>
        <w:numId w:val="18"/>
      </w:numPr>
      <w:spacing w:after="120"/>
      <w:ind w:left="792"/>
    </w:pPr>
  </w:style>
  <w:style w:type="character" w:styleId="PlaceholderText">
    <w:name w:val="Placeholder Text"/>
    <w:basedOn w:val="DefaultParagraphFont"/>
    <w:uiPriority w:val="99"/>
    <w:semiHidden/>
    <w:rsid w:val="00BB2B3D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unhideWhenUsed/>
    <w:rsid w:val="009077D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4F92"/>
    <w:rPr>
      <w:rFonts w:asciiTheme="minorHAnsi" w:hAnsiTheme="minorHAnsi"/>
      <w:spacing w:val="10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9077D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4F92"/>
    <w:rPr>
      <w:rFonts w:asciiTheme="minorHAnsi" w:hAnsiTheme="minorHAnsi"/>
      <w:spacing w:val="10"/>
      <w:sz w:val="16"/>
      <w:szCs w:val="16"/>
    </w:rPr>
  </w:style>
  <w:style w:type="table" w:styleId="TableGrid">
    <w:name w:val="Table Grid"/>
    <w:basedOn w:val="TableNormal"/>
    <w:rsid w:val="00033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lockText">
    <w:name w:val="Block Text"/>
    <w:basedOn w:val="Normal"/>
    <w:semiHidden/>
    <w:unhideWhenUsed/>
    <w:rsid w:val="00BB2B3D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4F92"/>
    <w:rPr>
      <w:rFonts w:asciiTheme="majorHAnsi" w:eastAsiaTheme="majorEastAsia" w:hAnsiTheme="majorHAnsi" w:cstheme="majorBidi"/>
      <w:i/>
      <w:iCs/>
      <w:color w:val="365F91" w:themeColor="accent1" w:themeShade="BF"/>
      <w:spacing w:val="1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4F92"/>
    <w:rPr>
      <w:rFonts w:asciiTheme="majorHAnsi" w:eastAsiaTheme="majorEastAsia" w:hAnsiTheme="majorHAnsi" w:cstheme="majorBidi"/>
      <w:color w:val="365F91" w:themeColor="accent1" w:themeShade="BF"/>
      <w:spacing w:val="10"/>
      <w:sz w:val="16"/>
      <w:szCs w:val="1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4F92"/>
    <w:rPr>
      <w:rFonts w:asciiTheme="majorHAnsi" w:eastAsiaTheme="majorEastAsia" w:hAnsiTheme="majorHAnsi" w:cstheme="majorBidi"/>
      <w:i/>
      <w:iCs/>
      <w:color w:val="243F60" w:themeColor="accent1" w:themeShade="7F"/>
      <w:spacing w:val="10"/>
      <w:sz w:val="16"/>
      <w:szCs w:val="1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BB2B3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BB2B3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BB2B3D"/>
    <w:rPr>
      <w:rFonts w:asciiTheme="minorHAnsi" w:hAnsiTheme="minorHAnsi"/>
      <w:i/>
      <w:iCs/>
      <w:color w:val="365F91" w:themeColor="accent1" w:themeShade="BF"/>
      <w:spacing w:val="10"/>
      <w:sz w:val="16"/>
      <w:szCs w:val="16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B2B3D"/>
    <w:rPr>
      <w:b/>
      <w:bCs/>
      <w:caps w:val="0"/>
      <w:smallCaps/>
      <w:color w:val="365F91" w:themeColor="accent1" w:themeShade="BF"/>
      <w:spacing w:val="5"/>
    </w:rPr>
  </w:style>
  <w:style w:type="character" w:styleId="BookTitle">
    <w:name w:val="Book Title"/>
    <w:basedOn w:val="DefaultParagraphFont"/>
    <w:uiPriority w:val="33"/>
    <w:semiHidden/>
    <w:unhideWhenUsed/>
    <w:qFormat/>
    <w:rsid w:val="00034F0A"/>
    <w:rPr>
      <w:b/>
      <w:bCs/>
      <w:i/>
      <w:iCs/>
      <w:spacing w:val="5"/>
    </w:rPr>
  </w:style>
  <w:style w:type="paragraph" w:styleId="Caption">
    <w:name w:val="caption"/>
    <w:basedOn w:val="Normal"/>
    <w:next w:val="Normal"/>
    <w:semiHidden/>
    <w:unhideWhenUsed/>
    <w:qFormat/>
    <w:rsid w:val="00034F0A"/>
    <w:pPr>
      <w:spacing w:before="0" w:after="200" w:line="240" w:lineRule="auto"/>
    </w:pPr>
    <w:rPr>
      <w:i/>
      <w:iCs/>
      <w:color w:val="1F497D" w:themeColor="text2"/>
      <w:sz w:val="18"/>
      <w:szCs w:val="18"/>
    </w:rPr>
  </w:style>
  <w:style w:type="character" w:styleId="Emphasis">
    <w:name w:val="Emphasis"/>
    <w:basedOn w:val="DefaultParagraphFont"/>
    <w:semiHidden/>
    <w:unhideWhenUsed/>
    <w:qFormat/>
    <w:rsid w:val="00034F0A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4F0A"/>
    <w:rPr>
      <w:rFonts w:asciiTheme="majorHAnsi" w:eastAsiaTheme="majorEastAsia" w:hAnsiTheme="majorHAnsi" w:cstheme="majorBidi"/>
      <w:color w:val="272727" w:themeColor="text1" w:themeTint="D8"/>
      <w:spacing w:val="1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4F0A"/>
    <w:rPr>
      <w:rFonts w:asciiTheme="majorHAnsi" w:eastAsiaTheme="majorEastAsia" w:hAnsiTheme="majorHAnsi" w:cstheme="majorBidi"/>
      <w:i/>
      <w:iCs/>
      <w:color w:val="272727" w:themeColor="text1" w:themeTint="D8"/>
      <w:spacing w:val="10"/>
      <w:sz w:val="21"/>
      <w:szCs w:val="21"/>
    </w:rPr>
  </w:style>
  <w:style w:type="paragraph" w:styleId="NoSpacing">
    <w:name w:val="No Spacing"/>
    <w:uiPriority w:val="1"/>
    <w:semiHidden/>
    <w:unhideWhenUsed/>
    <w:qFormat/>
    <w:rsid w:val="00034F0A"/>
    <w:rPr>
      <w:rFonts w:asciiTheme="minorHAnsi" w:hAnsiTheme="minorHAnsi"/>
      <w:spacing w:val="10"/>
      <w:sz w:val="16"/>
      <w:szCs w:val="16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34F0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34F0A"/>
    <w:rPr>
      <w:rFonts w:asciiTheme="minorHAnsi" w:hAnsiTheme="minorHAnsi"/>
      <w:i/>
      <w:iCs/>
      <w:color w:val="404040" w:themeColor="text1" w:themeTint="BF"/>
      <w:spacing w:val="10"/>
      <w:sz w:val="16"/>
      <w:szCs w:val="16"/>
    </w:rPr>
  </w:style>
  <w:style w:type="character" w:styleId="Strong">
    <w:name w:val="Strong"/>
    <w:basedOn w:val="DefaultParagraphFont"/>
    <w:semiHidden/>
    <w:unhideWhenUsed/>
    <w:qFormat/>
    <w:rsid w:val="00034F0A"/>
    <w:rPr>
      <w:b/>
      <w:bCs/>
    </w:rPr>
  </w:style>
  <w:style w:type="paragraph" w:styleId="Subtitle">
    <w:name w:val="Subtitle"/>
    <w:basedOn w:val="Normal"/>
    <w:next w:val="Normal"/>
    <w:link w:val="SubtitleChar"/>
    <w:semiHidden/>
    <w:unhideWhenUsed/>
    <w:qFormat/>
    <w:rsid w:val="00034F0A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semiHidden/>
    <w:rsid w:val="00034F0A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034F0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034F0A"/>
    <w:rPr>
      <w:smallCaps/>
      <w:color w:val="5A5A5A" w:themeColor="text1" w:themeTint="A5"/>
    </w:rPr>
  </w:style>
  <w:style w:type="paragraph" w:styleId="Title">
    <w:name w:val="Title"/>
    <w:basedOn w:val="Normal"/>
    <w:next w:val="Normal"/>
    <w:link w:val="TitleChar"/>
    <w:semiHidden/>
    <w:unhideWhenUsed/>
    <w:qFormat/>
    <w:rsid w:val="00034F0A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semiHidden/>
    <w:rsid w:val="00034F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4F0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</w:pBdr>
      <w:spacing w:before="240" w:after="0"/>
      <w:outlineLvl w:val="9"/>
    </w:pPr>
    <w:rPr>
      <w:rFonts w:eastAsiaTheme="majorEastAsia" w:cstheme="majorBidi"/>
      <w:caps w:val="0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nhideWhenUsed/>
    <w:rsid w:val="003D316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316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3B293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azreenmisrawi.github.io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nazreen.misrawi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zreen\AppData\Roaming\Microsoft\Templates\Computer%20programmer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E43CF1D91DA482E9E7DA30A27EC46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E51BD5-932A-43FB-8FE2-2C42FF2430C4}"/>
      </w:docPartPr>
      <w:docPartBody>
        <w:p w:rsidR="005E462D" w:rsidRDefault="00CE595F">
          <w:pPr>
            <w:pStyle w:val="7E43CF1D91DA482E9E7DA30A27EC4681"/>
          </w:pPr>
          <w:r>
            <w:t>Summary</w:t>
          </w:r>
        </w:p>
      </w:docPartBody>
    </w:docPart>
    <w:docPart>
      <w:docPartPr>
        <w:name w:val="5E3FD04DE8F6493C877932A2EA83E7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7C40E0-5C8A-483F-9197-BAF5D42C6086}"/>
      </w:docPartPr>
      <w:docPartBody>
        <w:p w:rsidR="005E462D" w:rsidRDefault="00CE595F">
          <w:pPr>
            <w:pStyle w:val="5E3FD04DE8F6493C877932A2EA83E767"/>
          </w:pPr>
          <w:r>
            <w:t>Experience</w:t>
          </w:r>
        </w:p>
      </w:docPartBody>
    </w:docPart>
    <w:docPart>
      <w:docPartPr>
        <w:name w:val="CCCDD88577584864B129E88BDE47E9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B0821-452E-4C9E-90D0-962C0EAF2DC6}"/>
      </w:docPartPr>
      <w:docPartBody>
        <w:p w:rsidR="005E462D" w:rsidRDefault="00CE595F">
          <w:pPr>
            <w:pStyle w:val="CCCDD88577584864B129E88BDE47E9F5"/>
          </w:pPr>
          <w:r>
            <w:t>Education</w:t>
          </w:r>
        </w:p>
      </w:docPartBody>
    </w:docPart>
    <w:docPart>
      <w:docPartPr>
        <w:name w:val="9C63E1879AAC435AB6B4844C29D339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BB542C-A083-4A3B-89AE-187E1FD6EB79}"/>
      </w:docPartPr>
      <w:docPartBody>
        <w:p w:rsidR="005E462D" w:rsidRDefault="00A86619" w:rsidP="00A86619">
          <w:pPr>
            <w:pStyle w:val="9C63E1879AAC435AB6B4844C29D339E9"/>
          </w:pPr>
          <w:r w:rsidRPr="00116379">
            <w:t>Languages</w:t>
          </w:r>
        </w:p>
      </w:docPartBody>
    </w:docPart>
    <w:docPart>
      <w:docPartPr>
        <w:name w:val="EC696DC667874FF0B91142F08C0F4B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1B2DBA-A530-4DC8-8C43-DE9A303C5E00}"/>
      </w:docPartPr>
      <w:docPartBody>
        <w:p w:rsidR="005E462D" w:rsidRDefault="00A86619" w:rsidP="00A86619">
          <w:pPr>
            <w:pStyle w:val="EC696DC667874FF0B91142F08C0F4BC0"/>
          </w:pPr>
          <w:r>
            <w:t>Software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619"/>
    <w:rsid w:val="001D283F"/>
    <w:rsid w:val="0027469E"/>
    <w:rsid w:val="004526A6"/>
    <w:rsid w:val="005E462D"/>
    <w:rsid w:val="00770B94"/>
    <w:rsid w:val="00A35816"/>
    <w:rsid w:val="00A86619"/>
    <w:rsid w:val="00AB33F0"/>
    <w:rsid w:val="00CE595F"/>
    <w:rsid w:val="00F21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BE2B3D046BF488589BC0BCD03D209CE">
    <w:name w:val="EBE2B3D046BF488589BC0BCD03D209CE"/>
  </w:style>
  <w:style w:type="paragraph" w:customStyle="1" w:styleId="811849ACCE664C069E3FDC433CD2FAC0">
    <w:name w:val="811849ACCE664C069E3FDC433CD2FAC0"/>
  </w:style>
  <w:style w:type="paragraph" w:customStyle="1" w:styleId="3B80530759FF48CCAA392E961D61FC7E">
    <w:name w:val="3B80530759FF48CCAA392E961D61FC7E"/>
  </w:style>
  <w:style w:type="paragraph" w:customStyle="1" w:styleId="25DDC33EAB614B3996E4227093B9FF15">
    <w:name w:val="25DDC33EAB614B3996E4227093B9FF15"/>
  </w:style>
  <w:style w:type="paragraph" w:customStyle="1" w:styleId="9C9D6C130DEA4952B19BF84FC48FC883">
    <w:name w:val="9C9D6C130DEA4952B19BF84FC48FC883"/>
  </w:style>
  <w:style w:type="paragraph" w:customStyle="1" w:styleId="7E43CF1D91DA482E9E7DA30A27EC4681">
    <w:name w:val="7E43CF1D91DA482E9E7DA30A27EC4681"/>
  </w:style>
  <w:style w:type="paragraph" w:customStyle="1" w:styleId="43E3C7632AFE4320A9B7AEF6D9607F48">
    <w:name w:val="43E3C7632AFE4320A9B7AEF6D9607F48"/>
  </w:style>
  <w:style w:type="paragraph" w:customStyle="1" w:styleId="A9386C94999043539CB514AE628D73B5">
    <w:name w:val="A9386C94999043539CB514AE628D73B5"/>
  </w:style>
  <w:style w:type="paragraph" w:customStyle="1" w:styleId="89E1E39F394F466596D41D242C7D54B7">
    <w:name w:val="89E1E39F394F466596D41D242C7D54B7"/>
  </w:style>
  <w:style w:type="paragraph" w:customStyle="1" w:styleId="FC3CDD2E99724747A1F74206602E5483">
    <w:name w:val="FC3CDD2E99724747A1F74206602E5483"/>
  </w:style>
  <w:style w:type="paragraph" w:customStyle="1" w:styleId="36FA1787592742AC9EAC6BF7656E50DB">
    <w:name w:val="36FA1787592742AC9EAC6BF7656E50DB"/>
  </w:style>
  <w:style w:type="paragraph" w:customStyle="1" w:styleId="1944ED724E574CFDB3D39D095F93B9D1">
    <w:name w:val="1944ED724E574CFDB3D39D095F93B9D1"/>
  </w:style>
  <w:style w:type="paragraph" w:customStyle="1" w:styleId="8A4CB470FFC14CFAAE8C951A6F5E4BFD">
    <w:name w:val="8A4CB470FFC14CFAAE8C951A6F5E4BFD"/>
  </w:style>
  <w:style w:type="paragraph" w:customStyle="1" w:styleId="260D01F3F0794C99978BF76F331CA848">
    <w:name w:val="260D01F3F0794C99978BF76F331CA848"/>
  </w:style>
  <w:style w:type="paragraph" w:customStyle="1" w:styleId="5E3FD04DE8F6493C877932A2EA83E767">
    <w:name w:val="5E3FD04DE8F6493C877932A2EA83E767"/>
  </w:style>
  <w:style w:type="paragraph" w:customStyle="1" w:styleId="D29963F649E94CD391178C9AD2A6AAB3">
    <w:name w:val="D29963F649E94CD391178C9AD2A6AAB3"/>
  </w:style>
  <w:style w:type="paragraph" w:customStyle="1" w:styleId="42611D637B234327B2BD49317C93C6EC">
    <w:name w:val="42611D637B234327B2BD49317C93C6EC"/>
  </w:style>
  <w:style w:type="paragraph" w:customStyle="1" w:styleId="87FD77D5E9124D219D57A1E8032A1346">
    <w:name w:val="87FD77D5E9124D219D57A1E8032A1346"/>
  </w:style>
  <w:style w:type="paragraph" w:customStyle="1" w:styleId="180ED8C1430448798FCC8148F8E000C0">
    <w:name w:val="180ED8C1430448798FCC8148F8E000C0"/>
  </w:style>
  <w:style w:type="paragraph" w:customStyle="1" w:styleId="B8D875396F83484180D01F6B1B44EB25">
    <w:name w:val="B8D875396F83484180D01F6B1B44EB25"/>
  </w:style>
  <w:style w:type="paragraph" w:customStyle="1" w:styleId="ABFC1C5BE18446CC887B0A05DAEA68D0">
    <w:name w:val="ABFC1C5BE18446CC887B0A05DAEA68D0"/>
  </w:style>
  <w:style w:type="paragraph" w:customStyle="1" w:styleId="999D931B469C44A395380F5E3364821C">
    <w:name w:val="999D931B469C44A395380F5E3364821C"/>
  </w:style>
  <w:style w:type="paragraph" w:customStyle="1" w:styleId="CD82843D14BB4C5CA77D6A8A9E7DB7FA">
    <w:name w:val="CD82843D14BB4C5CA77D6A8A9E7DB7FA"/>
  </w:style>
  <w:style w:type="paragraph" w:customStyle="1" w:styleId="8F4420EF6BBF4EC5931A7436A3FAA8C5">
    <w:name w:val="8F4420EF6BBF4EC5931A7436A3FAA8C5"/>
  </w:style>
  <w:style w:type="paragraph" w:customStyle="1" w:styleId="D86AFBCA2FC14F7E99FAE4F063F0E624">
    <w:name w:val="D86AFBCA2FC14F7E99FAE4F063F0E624"/>
  </w:style>
  <w:style w:type="paragraph" w:customStyle="1" w:styleId="B3FF65429ECE4D6FABA3BA0DBCF7AB72">
    <w:name w:val="B3FF65429ECE4D6FABA3BA0DBCF7AB72"/>
  </w:style>
  <w:style w:type="paragraph" w:customStyle="1" w:styleId="997C443A095C4578B3FFEEDF2F3790FB">
    <w:name w:val="997C443A095C4578B3FFEEDF2F3790FB"/>
  </w:style>
  <w:style w:type="paragraph" w:customStyle="1" w:styleId="0BD6F07DECA7439484C3C84F0C64A606">
    <w:name w:val="0BD6F07DECA7439484C3C84F0C64A606"/>
  </w:style>
  <w:style w:type="paragraph" w:customStyle="1" w:styleId="B3834254E3864D4ABCA97110FC9B4A21">
    <w:name w:val="B3834254E3864D4ABCA97110FC9B4A21"/>
  </w:style>
  <w:style w:type="paragraph" w:customStyle="1" w:styleId="DAA29553D2A0400490A4E40168BA7C9C">
    <w:name w:val="DAA29553D2A0400490A4E40168BA7C9C"/>
  </w:style>
  <w:style w:type="paragraph" w:customStyle="1" w:styleId="C56F29E233B040F687DB662E73D51719">
    <w:name w:val="C56F29E233B040F687DB662E73D51719"/>
  </w:style>
  <w:style w:type="paragraph" w:customStyle="1" w:styleId="14BEBCFDA8404C74A9D97A691D595408">
    <w:name w:val="14BEBCFDA8404C74A9D97A691D595408"/>
  </w:style>
  <w:style w:type="paragraph" w:customStyle="1" w:styleId="AA43F8D1275F4EDD892870A755640277">
    <w:name w:val="AA43F8D1275F4EDD892870A755640277"/>
  </w:style>
  <w:style w:type="paragraph" w:customStyle="1" w:styleId="CCCDD88577584864B129E88BDE47E9F5">
    <w:name w:val="CCCDD88577584864B129E88BDE47E9F5"/>
  </w:style>
  <w:style w:type="paragraph" w:customStyle="1" w:styleId="64C7E82181DD420EA42904F839C08A6A">
    <w:name w:val="64C7E82181DD420EA42904F839C08A6A"/>
  </w:style>
  <w:style w:type="paragraph" w:customStyle="1" w:styleId="6956B1E00B17481D8809371F174CB63C">
    <w:name w:val="6956B1E00B17481D8809371F174CB63C"/>
  </w:style>
  <w:style w:type="paragraph" w:customStyle="1" w:styleId="52242A80E03B4A0687C507A98637E086">
    <w:name w:val="52242A80E03B4A0687C507A98637E086"/>
  </w:style>
  <w:style w:type="paragraph" w:customStyle="1" w:styleId="66CD8E834BD4447DBB2179469978DDDD">
    <w:name w:val="66CD8E834BD4447DBB2179469978DDDD"/>
  </w:style>
  <w:style w:type="paragraph" w:customStyle="1" w:styleId="9C63E1879AAC435AB6B4844C29D339E9">
    <w:name w:val="9C63E1879AAC435AB6B4844C29D339E9"/>
    <w:rsid w:val="00A86619"/>
  </w:style>
  <w:style w:type="paragraph" w:customStyle="1" w:styleId="EC696DC667874FF0B91142F08C0F4BC0">
    <w:name w:val="EC696DC667874FF0B91142F08C0F4BC0"/>
    <w:rsid w:val="00A86619"/>
  </w:style>
  <w:style w:type="paragraph" w:customStyle="1" w:styleId="97CD73BFFD3647068E49058D8F377ADC">
    <w:name w:val="97CD73BFFD3647068E49058D8F377ADC"/>
    <w:rsid w:val="00A86619"/>
  </w:style>
  <w:style w:type="paragraph" w:customStyle="1" w:styleId="8EF3F0926AE546FCB72E327118ABAB6C">
    <w:name w:val="8EF3F0926AE546FCB72E327118ABAB6C"/>
    <w:rsid w:val="0027469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Computer programmer resume.dotx</Template>
  <TotalTime>23204</TotalTime>
  <Pages>2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Nazreen</dc:creator>
  <cp:lastModifiedBy>Nazreen Misrawi</cp:lastModifiedBy>
  <cp:revision>27</cp:revision>
  <dcterms:created xsi:type="dcterms:W3CDTF">2018-09-18T03:48:00Z</dcterms:created>
  <dcterms:modified xsi:type="dcterms:W3CDTF">2019-05-25T04:00:00Z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v-shbahu@microsoft.com</vt:lpwstr>
  </property>
  <property fmtid="{D5CDD505-2E9C-101B-9397-08002B2CF9AE}" pid="5" name="MSIP_Label_f42aa342-8706-4288-bd11-ebb85995028c_SetDate">
    <vt:lpwstr>2018-04-05T04:38:24.3229633Z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ContentTypeId">
    <vt:lpwstr>0x010100AA3F7D94069FF64A86F7DFF56D60E3BE</vt:lpwstr>
  </property>
</Properties>
</file>